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19" w:rsidRDefault="005D0BD5" w:rsidP="005D0BD5">
      <w:pPr>
        <w:jc w:val="center"/>
        <w:rPr>
          <w:b/>
          <w:sz w:val="28"/>
          <w:szCs w:val="28"/>
        </w:rPr>
      </w:pPr>
      <w:r w:rsidRPr="005D0BD5">
        <w:rPr>
          <w:b/>
          <w:sz w:val="28"/>
          <w:szCs w:val="28"/>
        </w:rPr>
        <w:t>TITLE (ALL CAPITAL LETTERS; 14 PT. BOLD CENTERED)</w:t>
      </w:r>
    </w:p>
    <w:p w:rsidR="005D0BD5" w:rsidRDefault="005D0BD5" w:rsidP="005D0BD5">
      <w:pPr>
        <w:jc w:val="center"/>
        <w:rPr>
          <w:sz w:val="24"/>
          <w:szCs w:val="24"/>
        </w:rPr>
      </w:pPr>
    </w:p>
    <w:p w:rsidR="005D0BD5" w:rsidRDefault="005D0BD5" w:rsidP="005D0BD5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Name</w:t>
      </w:r>
    </w:p>
    <w:p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The Department of Electrical and Computer Engineering</w:t>
      </w:r>
    </w:p>
    <w:p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Semester and Year</w:t>
      </w:r>
    </w:p>
    <w:p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Advisor: Professor – your </w:t>
      </w:r>
      <w:r w:rsidR="005413DB">
        <w:rPr>
          <w:sz w:val="24"/>
          <w:szCs w:val="24"/>
        </w:rPr>
        <w:t>supporting</w:t>
      </w:r>
      <w:r>
        <w:rPr>
          <w:sz w:val="24"/>
          <w:szCs w:val="24"/>
        </w:rPr>
        <w:t xml:space="preserve"> professor</w:t>
      </w:r>
    </w:p>
    <w:p w:rsidR="005D0BD5" w:rsidRDefault="005D0BD5" w:rsidP="005D0BD5">
      <w:pPr>
        <w:jc w:val="center"/>
        <w:rPr>
          <w:sz w:val="24"/>
          <w:szCs w:val="24"/>
        </w:rPr>
      </w:pPr>
    </w:p>
    <w:p w:rsidR="005D0BD5" w:rsidRDefault="005D0BD5" w:rsidP="005D0BD5">
      <w:pPr>
        <w:jc w:val="center"/>
        <w:rPr>
          <w:sz w:val="24"/>
          <w:szCs w:val="24"/>
        </w:rPr>
      </w:pPr>
    </w:p>
    <w:p w:rsidR="005D0BD5" w:rsidRDefault="005D0BD5" w:rsidP="005D0BD5">
      <w:pPr>
        <w:rPr>
          <w:b/>
          <w:sz w:val="24"/>
          <w:szCs w:val="24"/>
        </w:rPr>
      </w:pPr>
      <w:r w:rsidRPr="005D0BD5">
        <w:rPr>
          <w:b/>
          <w:sz w:val="24"/>
          <w:szCs w:val="24"/>
        </w:rPr>
        <w:t>ABSTRACT</w:t>
      </w:r>
    </w:p>
    <w:p w:rsidR="005D0BD5" w:rsidRDefault="005D0BD5" w:rsidP="005D0BD5">
      <w:pPr>
        <w:rPr>
          <w:b/>
          <w:sz w:val="24"/>
          <w:szCs w:val="24"/>
        </w:rPr>
      </w:pPr>
    </w:p>
    <w:p w:rsidR="005D0BD5" w:rsidRDefault="005D0BD5" w:rsidP="005D0BD5">
      <w:pPr>
        <w:rPr>
          <w:sz w:val="24"/>
          <w:szCs w:val="24"/>
        </w:rPr>
      </w:pPr>
      <w:r>
        <w:rPr>
          <w:sz w:val="24"/>
          <w:szCs w:val="24"/>
        </w:rPr>
        <w:t xml:space="preserve">Text for abstract – 12 pt. </w:t>
      </w:r>
    </w:p>
    <w:p w:rsidR="005D0BD5" w:rsidRDefault="005D0BD5" w:rsidP="005D0BD5">
      <w:pPr>
        <w:rPr>
          <w:sz w:val="24"/>
          <w:szCs w:val="24"/>
        </w:rPr>
      </w:pPr>
    </w:p>
    <w:p w:rsidR="005D0BD5" w:rsidRDefault="005D0BD5" w:rsidP="005D0BD5">
      <w:pPr>
        <w:rPr>
          <w:sz w:val="24"/>
          <w:szCs w:val="24"/>
        </w:rPr>
      </w:pPr>
      <w:r>
        <w:rPr>
          <w:sz w:val="24"/>
          <w:szCs w:val="24"/>
        </w:rPr>
        <w:t>Write a concise summary of your research project. Limit your summary to less than a page,</w:t>
      </w:r>
    </w:p>
    <w:p w:rsidR="005D0BD5" w:rsidRDefault="00D53036" w:rsidP="005D0B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preferably</w:t>
      </w:r>
      <w:proofErr w:type="gramEnd"/>
      <w:r>
        <w:rPr>
          <w:sz w:val="24"/>
          <w:szCs w:val="24"/>
        </w:rPr>
        <w:t xml:space="preserve"> </w:t>
      </w:r>
      <w:r w:rsidR="005D0BD5">
        <w:rPr>
          <w:sz w:val="24"/>
          <w:szCs w:val="24"/>
        </w:rPr>
        <w:t xml:space="preserve">a paragraph or two. Summarize the purpose of your research, your approach to reaching your goals and solving problems, results both positive and negative and lessons learned. </w:t>
      </w:r>
    </w:p>
    <w:p w:rsidR="005413DB" w:rsidRDefault="005413DB" w:rsidP="005D0BD5">
      <w:pPr>
        <w:rPr>
          <w:sz w:val="24"/>
          <w:szCs w:val="24"/>
        </w:rPr>
      </w:pPr>
    </w:p>
    <w:p w:rsidR="005413DB" w:rsidRDefault="005413DB" w:rsidP="005D0BD5">
      <w:pPr>
        <w:rPr>
          <w:sz w:val="24"/>
          <w:szCs w:val="24"/>
        </w:rPr>
      </w:pPr>
      <w:bookmarkStart w:id="0" w:name="_GoBack"/>
      <w:bookmarkEnd w:id="0"/>
    </w:p>
    <w:sectPr w:rsidR="0054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0DA"/>
    <w:multiLevelType w:val="hybridMultilevel"/>
    <w:tmpl w:val="9E7430A8"/>
    <w:lvl w:ilvl="0" w:tplc="0D84D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36"/>
    <w:rsid w:val="005413DB"/>
    <w:rsid w:val="005D0BD5"/>
    <w:rsid w:val="009B1F19"/>
    <w:rsid w:val="00D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708E"/>
  <w15:chartTrackingRefBased/>
  <w15:docId w15:val="{A565DD01-A2CD-4603-866B-ED3BFBC4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Research%20Symposium-Senior%20Theses\ThesisGuide-Abstract-Checklists-\Abstract-Symposium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Abstract-SymposiumProgram.dotx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Teresa Rose</dc:creator>
  <cp:keywords/>
  <dc:description/>
  <cp:lastModifiedBy>Peterson, Teresa Rose</cp:lastModifiedBy>
  <cp:revision>1</cp:revision>
  <dcterms:created xsi:type="dcterms:W3CDTF">2019-03-27T20:47:00Z</dcterms:created>
  <dcterms:modified xsi:type="dcterms:W3CDTF">2019-03-27T20:49:00Z</dcterms:modified>
</cp:coreProperties>
</file>